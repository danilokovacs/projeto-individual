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4F6FD75" w:rsidR="00A379BB" w:rsidRDefault="00E8261F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SÃO PAULO TECH</w:t>
      </w:r>
      <w:r w:rsidR="00A379BB">
        <w:rPr>
          <w:rFonts w:cs="Arial"/>
        </w:rPr>
        <w:t xml:space="preserve">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2EEE1B77" w:rsidR="00370E34" w:rsidRPr="004C56C6" w:rsidRDefault="00F94015" w:rsidP="00E07423">
      <w:pPr>
        <w:pStyle w:val="NormalGrande"/>
      </w:pPr>
      <w:r>
        <w:t>DANILO MARTINS KOVACS</w:t>
      </w:r>
    </w:p>
    <w:p w14:paraId="6E0402B1" w14:textId="77777777" w:rsidR="00370E34" w:rsidRPr="004C56C6" w:rsidRDefault="00370E34" w:rsidP="00E07423">
      <w:pPr>
        <w:pStyle w:val="NormalGrande"/>
      </w:pP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6FA516C9" w:rsidR="00DB04D5" w:rsidRPr="004C56C6" w:rsidRDefault="00F94015" w:rsidP="00DB04D5">
      <w:pPr>
        <w:pStyle w:val="NormalGrande"/>
      </w:pPr>
      <w:r>
        <w:t>PROJETO INDIVIDUAL - DANFLIX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2B681235" w:rsidR="00370E34" w:rsidRDefault="00370E34" w:rsidP="00E07423">
      <w:pPr>
        <w:pStyle w:val="NormalGrande"/>
      </w:pPr>
    </w:p>
    <w:p w14:paraId="528F5864" w14:textId="77777777" w:rsidR="00F94015" w:rsidRPr="00F94015" w:rsidRDefault="00F94015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738B5DE8" w14:textId="3E1F9CB6" w:rsidR="00B90515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B90515">
        <w:t>1</w:t>
      </w:r>
      <w:r w:rsidR="00B90515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B90515">
        <w:t>VISÃO DO PROJETO</w:t>
      </w:r>
      <w:r w:rsidR="00B90515">
        <w:tab/>
      </w:r>
      <w:r w:rsidR="00B90515">
        <w:fldChar w:fldCharType="begin"/>
      </w:r>
      <w:r w:rsidR="00B90515">
        <w:instrText xml:space="preserve"> PAGEREF _Toc89007684 \h </w:instrText>
      </w:r>
      <w:r w:rsidR="00B90515">
        <w:fldChar w:fldCharType="separate"/>
      </w:r>
      <w:r w:rsidR="00B90515">
        <w:t>5</w:t>
      </w:r>
      <w:r w:rsidR="00B90515">
        <w:fldChar w:fldCharType="end"/>
      </w:r>
    </w:p>
    <w:p w14:paraId="449E955A" w14:textId="3DF59CE4" w:rsidR="00B90515" w:rsidRDefault="00B90515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940F31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940F31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_Toc89007685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2D47225" w14:textId="54A5D143" w:rsidR="00B90515" w:rsidRDefault="00B90515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940F31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940F31">
        <w:rPr>
          <w:b/>
          <w:noProof/>
        </w:rPr>
        <w:t>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_Toc89007686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B2B9DC0" w14:textId="11792EA5" w:rsidR="00B90515" w:rsidRDefault="00B9051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_Toc89007687 \h </w:instrText>
      </w:r>
      <w:r>
        <w:fldChar w:fldCharType="separate"/>
      </w:r>
      <w:r>
        <w:t>8</w:t>
      </w:r>
      <w:r>
        <w:fldChar w:fldCharType="end"/>
      </w:r>
    </w:p>
    <w:p w14:paraId="534FC450" w14:textId="16C0A6A1" w:rsidR="00B90515" w:rsidRDefault="00B90515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940F31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940F31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_Toc89007688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62B0AC1" w14:textId="3EA9F809" w:rsidR="00B90515" w:rsidRDefault="00B90515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940F31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940F31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_Toc89007689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4851DA" w14:textId="229A2E59" w:rsidR="00B90515" w:rsidRDefault="00B90515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940F31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940F31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_Toc89007690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D78D376" w14:textId="5AEBCAC9" w:rsidR="00B90515" w:rsidRDefault="00B9051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940F31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940F31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_Toc89007691 \h </w:instrText>
      </w:r>
      <w:r>
        <w:fldChar w:fldCharType="separate"/>
      </w:r>
      <w:r>
        <w:t>12</w:t>
      </w:r>
      <w:r>
        <w:fldChar w:fldCharType="end"/>
      </w:r>
    </w:p>
    <w:p w14:paraId="4F5549B5" w14:textId="09A4B973" w:rsidR="00B90515" w:rsidRDefault="00B90515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940F31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940F31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_Toc89007692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5F977B4" w14:textId="7BDC64FF" w:rsidR="00B90515" w:rsidRDefault="00B90515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940F31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940F31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_Toc89007693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E71EACA" w14:textId="09D0A9D9" w:rsidR="00B90515" w:rsidRDefault="00B9051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_Toc89007694 \h </w:instrText>
      </w:r>
      <w:r>
        <w:fldChar w:fldCharType="separate"/>
      </w:r>
      <w:r>
        <w:t>20</w:t>
      </w:r>
      <w:r>
        <w:fldChar w:fldCharType="end"/>
      </w:r>
    </w:p>
    <w:p w14:paraId="13491C48" w14:textId="0303AB02" w:rsidR="00B90515" w:rsidRDefault="00B90515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940F31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940F31">
        <w:rPr>
          <w:b/>
          <w:noProof/>
        </w:rPr>
        <w:t>Considerações finais sobre A evolução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_Toc89007695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6CEA1E9" w14:textId="54A9431E" w:rsidR="00B90515" w:rsidRDefault="00B9051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_Toc89007696 \h </w:instrText>
      </w:r>
      <w:r>
        <w:fldChar w:fldCharType="separate"/>
      </w:r>
      <w:r>
        <w:t>21</w:t>
      </w:r>
      <w:r>
        <w:fldChar w:fldCharType="end"/>
      </w:r>
    </w:p>
    <w:p w14:paraId="5F966359" w14:textId="70266AD7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A17C46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89007684"/>
      <w:bookmarkEnd w:id="2"/>
      <w:bookmarkEnd w:id="3"/>
      <w:r>
        <w:lastRenderedPageBreak/>
        <w:t>VISÃO DO PROJETO</w:t>
      </w:r>
      <w:bookmarkEnd w:id="4"/>
    </w:p>
    <w:p w14:paraId="155C50B8" w14:textId="4E15EF24" w:rsidR="00D73D5D" w:rsidRDefault="00084588" w:rsidP="00D73D5D">
      <w:pPr>
        <w:pStyle w:val="Ttulo2"/>
        <w:rPr>
          <w:b/>
        </w:rPr>
      </w:pPr>
      <w:bookmarkStart w:id="5" w:name="_Toc89007685"/>
      <w:bookmarkStart w:id="6" w:name="_Toc124080447"/>
      <w:r>
        <w:rPr>
          <w:b/>
        </w:rPr>
        <w:t>CONTEXTO</w:t>
      </w:r>
      <w:bookmarkEnd w:id="5"/>
    </w:p>
    <w:p w14:paraId="3A842699" w14:textId="5BC4DE76" w:rsidR="00407E0F" w:rsidRDefault="001C01BB" w:rsidP="00407E0F">
      <w:r w:rsidRPr="001C01BB">
        <w:t>A Netflix foi fundada por Reed Hastings e Marc Randolph em 1997.</w:t>
      </w:r>
      <w:r>
        <w:t xml:space="preserve"> Na época, a empresa trabalhava com locação de filmes, mas um ano mais tarde o serviço passou a oferecer entrega de DVDs pelos correios através do site da companhia.</w:t>
      </w:r>
    </w:p>
    <w:p w14:paraId="2A9747CF" w14:textId="73EEBCB0" w:rsidR="00946595" w:rsidRDefault="00946595" w:rsidP="00407E0F">
      <w:r>
        <w:t xml:space="preserve">O modelo atual de negócio teve início em 2007, com assinantes pagando uma mensalidade e tendo acesso 24 horas </w:t>
      </w:r>
      <w:proofErr w:type="spellStart"/>
      <w:r>
        <w:t>á</w:t>
      </w:r>
      <w:proofErr w:type="spellEnd"/>
      <w:r>
        <w:t xml:space="preserve"> filmes e séries.</w:t>
      </w:r>
    </w:p>
    <w:p w14:paraId="28C9A1A7" w14:textId="5E4AA3DB" w:rsidR="00946595" w:rsidRDefault="00946595" w:rsidP="00407E0F">
      <w:r>
        <w:t xml:space="preserve">Desde 2013 a Netflix vem produzindo conteúdos originais, como Orange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New Black, </w:t>
      </w:r>
      <w:proofErr w:type="spellStart"/>
      <w:r>
        <w:t>Stranger</w:t>
      </w:r>
      <w:proofErr w:type="spellEnd"/>
      <w:r>
        <w:t xml:space="preserve"> </w:t>
      </w:r>
      <w:proofErr w:type="spellStart"/>
      <w:r>
        <w:t>Things</w:t>
      </w:r>
      <w:proofErr w:type="spellEnd"/>
      <w:r>
        <w:t>, 3%, Narcos</w:t>
      </w:r>
      <w:r w:rsidR="00643CBD">
        <w:t xml:space="preserve"> entre muitas outras.</w:t>
      </w:r>
    </w:p>
    <w:p w14:paraId="707CFA13" w14:textId="44797EA8" w:rsidR="00643CBD" w:rsidRDefault="00643CBD" w:rsidP="00407E0F">
      <w:r>
        <w:t>A Netflix chegou no Brasil em 2011, quando anunciou contratos com diversas produtoras.</w:t>
      </w:r>
    </w:p>
    <w:p w14:paraId="03FCD02C" w14:textId="205FC4C1" w:rsidR="00296ED9" w:rsidRPr="00407E0F" w:rsidRDefault="00296ED9" w:rsidP="00407E0F">
      <w:r>
        <w:t xml:space="preserve">Desde então a Netflix já acumulou cerca de </w:t>
      </w:r>
      <w:r w:rsidR="00156412">
        <w:t>200</w:t>
      </w:r>
      <w:r>
        <w:t xml:space="preserve"> milhões de assinantes ao redor do mundo, send</w:t>
      </w:r>
      <w:r w:rsidR="00156412">
        <w:t>o 19 milhões de assinantes no Brasil.</w:t>
      </w:r>
    </w:p>
    <w:p w14:paraId="1BBD4A29" w14:textId="798F17A8" w:rsidR="007B55F5" w:rsidRDefault="007B55F5" w:rsidP="007B55F5">
      <w:r>
        <w:t xml:space="preserve">Desde pequeno sempre gostei de me reunir com a família aos Domingos, e assistir um filme no horário de almoço, os filmes sempre me trouxeram fascínio pelas histórias que ali são contadas, a paixão por audiovisual veio junto do acesso ao meu primeiro computador quando eu tinha 9 anos , comecei a entrar no Youtube e me veio a vontade de virar um criador de conteúdo ("Youtuber"), assim fui buscando tutoriais de como gravar e editar </w:t>
      </w:r>
      <w:proofErr w:type="spellStart"/>
      <w:r>
        <w:t>videos</w:t>
      </w:r>
      <w:proofErr w:type="spellEnd"/>
      <w:r>
        <w:t xml:space="preserve">, como fazer edições e nesse meio tempo tive acesso a primeira câmera digital que meu pai tinha comprado, sempre gravava um dia ou outro sobre o meu dia e sobre o que eu estava fazendo, Velozes e Furiosos era meu filme preferido nessa época, a partir </w:t>
      </w:r>
      <w:proofErr w:type="spellStart"/>
      <w:r>
        <w:t>dai</w:t>
      </w:r>
      <w:proofErr w:type="spellEnd"/>
      <w:r>
        <w:t xml:space="preserve"> fui ter contato com filmes e séries no dia a dia com a vinda do streaming, aos meus 15 anos tive acesso a Netflix e a partir dessa idade passei a consumir diariamente / semanalmente ao menos 1 filme ou episódio de série.</w:t>
      </w:r>
    </w:p>
    <w:p w14:paraId="018B8757" w14:textId="407C77B2" w:rsidR="004A3C3F" w:rsidRDefault="004A3C3F" w:rsidP="007B55F5"/>
    <w:p w14:paraId="29EEE6F3" w14:textId="381FC86B" w:rsidR="004A3C3F" w:rsidRDefault="004A3C3F" w:rsidP="007B55F5"/>
    <w:p w14:paraId="36589247" w14:textId="77777777" w:rsidR="004A3C3F" w:rsidRDefault="004A3C3F" w:rsidP="007B55F5"/>
    <w:p w14:paraId="47119153" w14:textId="1ADA3988" w:rsidR="003F4E12" w:rsidRPr="003001C0" w:rsidRDefault="00084588" w:rsidP="003F4E12">
      <w:pPr>
        <w:pStyle w:val="Ttulo2"/>
        <w:rPr>
          <w:b/>
        </w:rPr>
      </w:pPr>
      <w:bookmarkStart w:id="7" w:name="_Toc89007686"/>
      <w:r w:rsidRPr="00084588">
        <w:rPr>
          <w:b/>
        </w:rPr>
        <w:lastRenderedPageBreak/>
        <w:t>justificativa do projeto</w:t>
      </w:r>
      <w:bookmarkEnd w:id="7"/>
    </w:p>
    <w:p w14:paraId="3E66D7D8" w14:textId="48E8CCBC" w:rsidR="004A3C3F" w:rsidRDefault="007B55F5" w:rsidP="004A3C3F">
      <w:r w:rsidRPr="007B55F5">
        <w:t xml:space="preserve">Como gosto muito desde pequeno e está inserido no meu dia a dia, seria o assunto que estou mais inteirado para falar sobre, e que mais tem a ver com os meus gostos, além de servir como companhia em muitos momentos </w:t>
      </w:r>
      <w:r w:rsidR="004A3C3F" w:rsidRPr="007B55F5">
        <w:t>em que</w:t>
      </w:r>
      <w:r w:rsidRPr="007B55F5">
        <w:t xml:space="preserve"> dispersar da realidade estava difícil, servindo como uma válvula de escape e a área que eu tinha escolhido para trabalhar </w:t>
      </w:r>
      <w:proofErr w:type="spellStart"/>
      <w:r w:rsidRPr="007B55F5">
        <w:t>pré</w:t>
      </w:r>
      <w:proofErr w:type="spellEnd"/>
      <w:r w:rsidRPr="007B55F5">
        <w:t xml:space="preserve">-pandemia, seria em Cinema / Audiovisual, mas felizmente estou na </w:t>
      </w:r>
      <w:proofErr w:type="spellStart"/>
      <w:r>
        <w:t>SPTech</w:t>
      </w:r>
      <w:proofErr w:type="spellEnd"/>
      <w:r w:rsidRPr="007B55F5">
        <w:t>.</w:t>
      </w:r>
    </w:p>
    <w:p w14:paraId="088FB92E" w14:textId="77777777" w:rsidR="004A3C3F" w:rsidRPr="00AC41C9" w:rsidRDefault="004A3C3F" w:rsidP="004A3C3F">
      <w:r>
        <w:t>Quando vejo que sobra um tempo livre após fazer minhas tarefas, ou quando preciso dar uma pausa para descansar durante o fim de semana, procuro um filme para assistir, assim eu me integro na história ali contada e sinto os sentimentos que o filme / série propõe ao espectador.</w:t>
      </w:r>
    </w:p>
    <w:p w14:paraId="2D0B5FD2" w14:textId="38E82F2E" w:rsidR="004A3C3F" w:rsidRDefault="004A3C3F" w:rsidP="007B55F5">
      <w:pPr>
        <w:jc w:val="left"/>
        <w:sectPr w:rsidR="004A3C3F" w:rsidSect="002A73B7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6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8" w:name="_Toc89007687"/>
      <w:r>
        <w:lastRenderedPageBreak/>
        <w:t>PLANEJAMENTO DO PROJETO</w:t>
      </w:r>
      <w:bookmarkEnd w:id="8"/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9" w:name="_Toc89007688"/>
      <w:r w:rsidRPr="00192CAB">
        <w:rPr>
          <w:b/>
        </w:rPr>
        <w:t>PROCESSO E FERRAMENTA DE GESTÃO DE PROJETOS</w:t>
      </w:r>
      <w:bookmarkEnd w:id="9"/>
      <w:r w:rsidRPr="00192CAB">
        <w:rPr>
          <w:b/>
        </w:rPr>
        <w:t xml:space="preserve"> </w:t>
      </w:r>
    </w:p>
    <w:p w14:paraId="69EB2090" w14:textId="6EC35E1C" w:rsidR="00454E74" w:rsidRDefault="00EB4A20" w:rsidP="00EB4A20">
      <w:r w:rsidRPr="004B1208">
        <w:tab/>
      </w:r>
      <w:r w:rsidR="004F00C9">
        <w:tab/>
      </w:r>
      <w:r w:rsidR="007B55F5">
        <w:t xml:space="preserve">Foi utilizado para </w:t>
      </w:r>
      <w:r w:rsidR="00454E74">
        <w:t xml:space="preserve">gerenciamento de backlog e entregáveis uma aplicação chamada </w:t>
      </w:r>
      <w:proofErr w:type="spellStart"/>
      <w:r w:rsidR="00454E74">
        <w:t>Notion</w:t>
      </w:r>
      <w:proofErr w:type="spellEnd"/>
      <w:r w:rsidR="00454E74">
        <w:t xml:space="preserve"> que serve para base de dados, notas, checklists, </w:t>
      </w:r>
      <w:r w:rsidR="004A3C3F">
        <w:t>tabelas etc.</w:t>
      </w:r>
    </w:p>
    <w:p w14:paraId="0D94F7D5" w14:textId="2185EE3C" w:rsidR="00DB6814" w:rsidRDefault="004A3C3F" w:rsidP="00EB4A20">
      <w:r>
        <w:rPr>
          <w:noProof/>
        </w:rPr>
        <w:drawing>
          <wp:inline distT="0" distB="0" distL="0" distR="0" wp14:anchorId="13F5C9EF" wp14:editId="47264084">
            <wp:extent cx="5753100" cy="28098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85EC2" w14:textId="1330C020" w:rsidR="00EB4A20" w:rsidRPr="00192CAB" w:rsidRDefault="005D1AEE" w:rsidP="00EB4A20">
      <w:pPr>
        <w:pStyle w:val="Ttulo2"/>
        <w:rPr>
          <w:b/>
        </w:rPr>
      </w:pPr>
      <w:bookmarkStart w:id="10" w:name="_Toc89007689"/>
      <w:r>
        <w:rPr>
          <w:b/>
        </w:rPr>
        <w:lastRenderedPageBreak/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0"/>
      <w:r w:rsidR="00EB4A20" w:rsidRPr="00192CAB">
        <w:rPr>
          <w:b/>
        </w:rPr>
        <w:t xml:space="preserve"> </w:t>
      </w:r>
    </w:p>
    <w:p w14:paraId="09D80282" w14:textId="42EDD98B" w:rsidR="00EB4A20" w:rsidRDefault="00D60B08" w:rsidP="00D60B08">
      <w:pPr>
        <w:jc w:val="left"/>
      </w:pPr>
      <w:r>
        <w:rPr>
          <w:noProof/>
        </w:rPr>
        <w:drawing>
          <wp:inline distT="0" distB="0" distL="0" distR="0" wp14:anchorId="3FB18DF5" wp14:editId="21B8A064">
            <wp:extent cx="5905500" cy="499214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6" t="6139" r="16198" b="14852"/>
                    <a:stretch/>
                  </pic:blipFill>
                  <pic:spPr bwMode="auto">
                    <a:xfrm>
                      <a:off x="0" y="0"/>
                      <a:ext cx="5914402" cy="499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F92B2" w14:textId="056B9168" w:rsidR="00D60B08" w:rsidRDefault="00D60B08" w:rsidP="00D60B08">
      <w:pPr>
        <w:jc w:val="left"/>
      </w:pPr>
    </w:p>
    <w:p w14:paraId="0AB5F4FD" w14:textId="260335EB" w:rsidR="00D60B08" w:rsidRDefault="00D60B08" w:rsidP="00D60B08">
      <w:pPr>
        <w:jc w:val="left"/>
      </w:pPr>
    </w:p>
    <w:p w14:paraId="6438483E" w14:textId="5E38647D" w:rsidR="004A3C3F" w:rsidRDefault="004A3C3F" w:rsidP="00D60B08">
      <w:pPr>
        <w:jc w:val="left"/>
      </w:pPr>
    </w:p>
    <w:p w14:paraId="3473F3D1" w14:textId="5F5D5BAF" w:rsidR="004A3C3F" w:rsidRDefault="004A3C3F" w:rsidP="00D60B08">
      <w:pPr>
        <w:jc w:val="left"/>
      </w:pPr>
    </w:p>
    <w:p w14:paraId="1B9342B6" w14:textId="7B72F670" w:rsidR="004A3C3F" w:rsidRDefault="004A3C3F" w:rsidP="00D60B08">
      <w:pPr>
        <w:jc w:val="left"/>
      </w:pPr>
    </w:p>
    <w:p w14:paraId="04651AFB" w14:textId="35C8BF10" w:rsidR="004A3C3F" w:rsidRDefault="004A3C3F" w:rsidP="00D60B08">
      <w:pPr>
        <w:jc w:val="left"/>
      </w:pPr>
    </w:p>
    <w:p w14:paraId="7156A545" w14:textId="240F4DD1" w:rsidR="004A3C3F" w:rsidRDefault="004A3C3F" w:rsidP="00D60B08">
      <w:pPr>
        <w:jc w:val="left"/>
      </w:pPr>
    </w:p>
    <w:p w14:paraId="7A29073D" w14:textId="77777777" w:rsidR="004A3C3F" w:rsidRDefault="004A3C3F" w:rsidP="00D60B08">
      <w:pPr>
        <w:jc w:val="left"/>
      </w:pPr>
    </w:p>
    <w:p w14:paraId="5DB146F2" w14:textId="77777777" w:rsidR="00D60B08" w:rsidRDefault="00D60B08" w:rsidP="00D60B08">
      <w:pPr>
        <w:jc w:val="left"/>
      </w:pPr>
    </w:p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1" w:name="_Toc89007690"/>
      <w:r w:rsidRPr="00192CAB">
        <w:rPr>
          <w:b/>
        </w:rPr>
        <w:lastRenderedPageBreak/>
        <w:t>Sprints / sprint backlog</w:t>
      </w:r>
      <w:bookmarkEnd w:id="11"/>
      <w:r w:rsidRPr="00192CAB">
        <w:rPr>
          <w:b/>
        </w:rPr>
        <w:t xml:space="preserve"> </w:t>
      </w:r>
    </w:p>
    <w:p w14:paraId="0291C467" w14:textId="74FB89F4" w:rsidR="000C7251" w:rsidRDefault="00D60B08" w:rsidP="00D60B08">
      <w:pPr>
        <w:pStyle w:val="PargrafodaLista"/>
        <w:numPr>
          <w:ilvl w:val="0"/>
          <w:numId w:val="49"/>
        </w:numPr>
      </w:pPr>
      <w:r>
        <w:t>Sprint 1</w:t>
      </w:r>
    </w:p>
    <w:p w14:paraId="2D28570C" w14:textId="1F337DE9" w:rsidR="000C7251" w:rsidRDefault="00D60B08" w:rsidP="00D60B08">
      <w:pPr>
        <w:jc w:val="left"/>
      </w:pPr>
      <w:r>
        <w:rPr>
          <w:noProof/>
        </w:rPr>
        <w:drawing>
          <wp:inline distT="0" distB="0" distL="0" distR="0" wp14:anchorId="72EBF018" wp14:editId="184B6377">
            <wp:extent cx="6041180" cy="1524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74"/>
                    <a:stretch/>
                  </pic:blipFill>
                  <pic:spPr bwMode="auto">
                    <a:xfrm>
                      <a:off x="0" y="0"/>
                      <a:ext cx="6047831" cy="152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45BAE" w14:textId="2C3DE77F" w:rsidR="00D60B08" w:rsidRDefault="00D60B08" w:rsidP="00D60B08">
      <w:pPr>
        <w:pStyle w:val="PargrafodaLista"/>
        <w:numPr>
          <w:ilvl w:val="0"/>
          <w:numId w:val="49"/>
        </w:numPr>
        <w:jc w:val="left"/>
      </w:pPr>
      <w:r>
        <w:t>Sprint 2</w:t>
      </w:r>
    </w:p>
    <w:p w14:paraId="598B8C2F" w14:textId="15721788" w:rsidR="00D60B08" w:rsidRDefault="00D60B08" w:rsidP="00D60B08">
      <w:pPr>
        <w:jc w:val="left"/>
      </w:pPr>
      <w:r>
        <w:rPr>
          <w:noProof/>
        </w:rPr>
        <w:drawing>
          <wp:inline distT="0" distB="0" distL="0" distR="0" wp14:anchorId="4D2F39F9" wp14:editId="2EF2948F">
            <wp:extent cx="5976178" cy="15049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71"/>
                    <a:stretch/>
                  </pic:blipFill>
                  <pic:spPr bwMode="auto">
                    <a:xfrm>
                      <a:off x="0" y="0"/>
                      <a:ext cx="5981503" cy="15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D7112" w14:textId="30F803F3" w:rsidR="00D60B08" w:rsidRDefault="00D60B08" w:rsidP="00D60B08">
      <w:pPr>
        <w:pStyle w:val="PargrafodaLista"/>
        <w:numPr>
          <w:ilvl w:val="0"/>
          <w:numId w:val="49"/>
        </w:numPr>
        <w:jc w:val="left"/>
      </w:pPr>
      <w:r>
        <w:t>Sprint 3</w:t>
      </w:r>
    </w:p>
    <w:p w14:paraId="77FA91F7" w14:textId="54FD859C" w:rsidR="00D60B08" w:rsidRDefault="00D60B08" w:rsidP="00D60B08">
      <w:pPr>
        <w:jc w:val="left"/>
      </w:pPr>
      <w:r>
        <w:rPr>
          <w:noProof/>
        </w:rPr>
        <w:drawing>
          <wp:inline distT="0" distB="0" distL="0" distR="0" wp14:anchorId="2C3904F1" wp14:editId="722CC7ED">
            <wp:extent cx="5984558" cy="19621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56"/>
                    <a:stretch/>
                  </pic:blipFill>
                  <pic:spPr bwMode="auto">
                    <a:xfrm>
                      <a:off x="0" y="0"/>
                      <a:ext cx="5987410" cy="19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3855" w14:textId="474940A3" w:rsidR="00D60B08" w:rsidRDefault="00D60B08" w:rsidP="00D60B08">
      <w:pPr>
        <w:pStyle w:val="PargrafodaLista"/>
        <w:numPr>
          <w:ilvl w:val="0"/>
          <w:numId w:val="49"/>
        </w:numPr>
        <w:jc w:val="left"/>
      </w:pPr>
      <w:r>
        <w:t>Sprint 4</w:t>
      </w:r>
    </w:p>
    <w:p w14:paraId="2694CCEC" w14:textId="1B2F48B7" w:rsidR="00D60B08" w:rsidRDefault="00D60B08" w:rsidP="00D60B08">
      <w:pPr>
        <w:jc w:val="left"/>
        <w:sectPr w:rsidR="00D60B08" w:rsidSect="008B07EE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73943573" wp14:editId="3D0CCB18">
            <wp:extent cx="6006362" cy="981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25"/>
                    <a:stretch/>
                  </pic:blipFill>
                  <pic:spPr bwMode="auto">
                    <a:xfrm>
                      <a:off x="0" y="0"/>
                      <a:ext cx="6014233" cy="98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64B8F" w14:textId="77777777" w:rsidR="00370E34" w:rsidRDefault="00A17C46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2" w:name="_Toc89007691"/>
      <w:r>
        <w:rPr>
          <w:color w:val="000000"/>
        </w:rPr>
        <w:lastRenderedPageBreak/>
        <w:t>desenvolvimento do projeto</w:t>
      </w:r>
      <w:bookmarkEnd w:id="12"/>
    </w:p>
    <w:p w14:paraId="2E23F17B" w14:textId="72A7BCC0" w:rsidR="00370E34" w:rsidRDefault="004A3C3F" w:rsidP="00B30672">
      <w:r>
        <w:t>O projeto foi construído com a linguagem de marcação de hipertexto (HTML</w:t>
      </w:r>
      <w:r w:rsidR="00905EB8">
        <w:t>), com</w:t>
      </w:r>
      <w:r w:rsidR="004A7903">
        <w:t xml:space="preserve"> a “folha de estilo em cascata” </w:t>
      </w:r>
      <w:r w:rsidR="004A7903">
        <w:tab/>
      </w:r>
      <w:proofErr w:type="spellStart"/>
      <w:r w:rsidR="004A7903">
        <w:t>Cascading</w:t>
      </w:r>
      <w:proofErr w:type="spellEnd"/>
      <w:r w:rsidR="004A7903">
        <w:t xml:space="preserve"> </w:t>
      </w:r>
      <w:proofErr w:type="spellStart"/>
      <w:r w:rsidR="004A7903">
        <w:t>Style</w:t>
      </w:r>
      <w:proofErr w:type="spellEnd"/>
      <w:r w:rsidR="004A7903">
        <w:t xml:space="preserve"> </w:t>
      </w:r>
      <w:proofErr w:type="spellStart"/>
      <w:r w:rsidR="004A7903">
        <w:t>Sheets</w:t>
      </w:r>
      <w:proofErr w:type="spellEnd"/>
      <w:r w:rsidR="004A7903">
        <w:t xml:space="preserve"> </w:t>
      </w:r>
      <w:r w:rsidR="004A7903">
        <w:tab/>
        <w:t xml:space="preserve">(CSS), a linguagem de programação Javascript, sendo as três direcionadas para o desenvolvimento de uma página WEB, junto da aplicação, para ser possível rodar um servidor local, foi utilizado o </w:t>
      </w:r>
      <w:proofErr w:type="spellStart"/>
      <w:r w:rsidR="004A7903">
        <w:t>NodeJS</w:t>
      </w:r>
      <w:proofErr w:type="spellEnd"/>
      <w:r w:rsidR="004A7903">
        <w:tab/>
        <w:t xml:space="preserve"> que permite a execução de códigos Javascript fora de um navegador.</w:t>
      </w:r>
      <w:bookmarkStart w:id="13" w:name="_Toc154569928"/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14" w:name="_Toc89007692"/>
      <w:r w:rsidRPr="00192CAB">
        <w:rPr>
          <w:b/>
        </w:rPr>
        <w:t>Solução Técnica - Aplicação</w:t>
      </w:r>
      <w:bookmarkEnd w:id="14"/>
      <w:r w:rsidRPr="00192CAB">
        <w:rPr>
          <w:b/>
        </w:rPr>
        <w:t xml:space="preserve"> </w:t>
      </w:r>
    </w:p>
    <w:p w14:paraId="2B1CD552" w14:textId="58C880FA" w:rsidR="00A66A93" w:rsidRDefault="00A66A93" w:rsidP="00A66A93">
      <w:r w:rsidRPr="004B1208">
        <w:tab/>
      </w:r>
      <w:r w:rsidR="000C5A10">
        <w:t>Foram desenvolvidas</w:t>
      </w:r>
      <w:r w:rsidR="00735ADD">
        <w:t xml:space="preserve"> 6 telas principais para o usuário interagir, sendo index (principal), login, cadastro, home </w:t>
      </w:r>
      <w:r w:rsidR="00B90515">
        <w:t>(usuário</w:t>
      </w:r>
      <w:r w:rsidR="00735ADD">
        <w:t xml:space="preserve"> logado), download e ranking.</w:t>
      </w:r>
    </w:p>
    <w:p w14:paraId="6FEBA102" w14:textId="4062FE39" w:rsidR="00165A96" w:rsidRPr="00165A96" w:rsidRDefault="00165A96" w:rsidP="00A66A93">
      <w:pPr>
        <w:rPr>
          <w:b/>
          <w:bCs/>
        </w:rPr>
      </w:pPr>
      <w:r w:rsidRPr="00165A96">
        <w:rPr>
          <w:b/>
          <w:bCs/>
        </w:rPr>
        <w:t>Index</w:t>
      </w:r>
    </w:p>
    <w:p w14:paraId="0C3074E6" w14:textId="77777777" w:rsidR="00A66A93" w:rsidRPr="00336677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A014152" w14:textId="42A39AE3" w:rsidR="00A66A93" w:rsidRDefault="00165A96" w:rsidP="00B30672">
      <w:r>
        <w:rPr>
          <w:noProof/>
        </w:rPr>
        <w:drawing>
          <wp:inline distT="0" distB="0" distL="0" distR="0" wp14:anchorId="4CD50113" wp14:editId="7E2A9503">
            <wp:extent cx="5753100" cy="35623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C347" w14:textId="30BFB20A" w:rsidR="004A7903" w:rsidRDefault="004A7903" w:rsidP="00B30672"/>
    <w:p w14:paraId="451E0199" w14:textId="2B302DDD" w:rsidR="00165A96" w:rsidRDefault="00165A96" w:rsidP="00B30672"/>
    <w:p w14:paraId="725C449C" w14:textId="58C0FFE5" w:rsidR="00165A96" w:rsidRDefault="00165A96" w:rsidP="00B30672"/>
    <w:p w14:paraId="7F25CB54" w14:textId="67F65F3B" w:rsidR="00165A96" w:rsidRDefault="00165A96" w:rsidP="00B30672"/>
    <w:p w14:paraId="71B0553D" w14:textId="14C2FA33" w:rsidR="00165A96" w:rsidRDefault="00165A96" w:rsidP="00B30672"/>
    <w:p w14:paraId="170545E1" w14:textId="16212BF4" w:rsidR="00165A96" w:rsidRDefault="00165A96" w:rsidP="00B30672">
      <w:pPr>
        <w:rPr>
          <w:b/>
          <w:bCs/>
        </w:rPr>
      </w:pPr>
      <w:r>
        <w:rPr>
          <w:b/>
          <w:bCs/>
        </w:rPr>
        <w:lastRenderedPageBreak/>
        <w:t>Login</w:t>
      </w:r>
    </w:p>
    <w:p w14:paraId="119FF5B4" w14:textId="6CEEA385" w:rsidR="00165A96" w:rsidRDefault="00165A96" w:rsidP="00B3067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CE6FB4" wp14:editId="215B25AB">
            <wp:extent cx="5753100" cy="28384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0D3F" w14:textId="77777777" w:rsidR="00165A96" w:rsidRPr="00165A96" w:rsidRDefault="00165A96" w:rsidP="00B30672">
      <w:pPr>
        <w:rPr>
          <w:b/>
          <w:bCs/>
        </w:rPr>
      </w:pPr>
    </w:p>
    <w:p w14:paraId="65679DED" w14:textId="3FC7BEC7" w:rsidR="004A7903" w:rsidRPr="00165A96" w:rsidRDefault="00165A96" w:rsidP="00B30672">
      <w:pPr>
        <w:rPr>
          <w:b/>
          <w:bCs/>
        </w:rPr>
      </w:pPr>
      <w:r>
        <w:rPr>
          <w:b/>
          <w:bCs/>
        </w:rPr>
        <w:t>Cadastro</w:t>
      </w:r>
    </w:p>
    <w:p w14:paraId="14DD1027" w14:textId="11B51A1B" w:rsidR="004A7903" w:rsidRDefault="00165A96" w:rsidP="00B30672">
      <w:r>
        <w:rPr>
          <w:noProof/>
        </w:rPr>
        <w:drawing>
          <wp:inline distT="0" distB="0" distL="0" distR="0" wp14:anchorId="4E993162" wp14:editId="39293C1D">
            <wp:extent cx="5753100" cy="24193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73913" w14:textId="6F1581BD" w:rsidR="00165A96" w:rsidRDefault="00165A96" w:rsidP="00B30672"/>
    <w:p w14:paraId="00BB27F1" w14:textId="77777777" w:rsidR="00165A96" w:rsidRDefault="00165A96" w:rsidP="00B30672">
      <w:pPr>
        <w:rPr>
          <w:b/>
          <w:bCs/>
        </w:rPr>
      </w:pPr>
    </w:p>
    <w:p w14:paraId="11F13134" w14:textId="77777777" w:rsidR="00165A96" w:rsidRDefault="00165A96" w:rsidP="00B30672">
      <w:pPr>
        <w:rPr>
          <w:b/>
          <w:bCs/>
        </w:rPr>
      </w:pPr>
    </w:p>
    <w:p w14:paraId="334FF0F0" w14:textId="77777777" w:rsidR="00165A96" w:rsidRDefault="00165A96" w:rsidP="00B30672">
      <w:pPr>
        <w:rPr>
          <w:b/>
          <w:bCs/>
        </w:rPr>
      </w:pPr>
    </w:p>
    <w:p w14:paraId="1678D59A" w14:textId="77777777" w:rsidR="00165A96" w:rsidRDefault="00165A96" w:rsidP="00B30672">
      <w:pPr>
        <w:rPr>
          <w:b/>
          <w:bCs/>
        </w:rPr>
      </w:pPr>
    </w:p>
    <w:p w14:paraId="0B36CF60" w14:textId="77777777" w:rsidR="00165A96" w:rsidRDefault="00165A96" w:rsidP="00B30672">
      <w:pPr>
        <w:rPr>
          <w:b/>
          <w:bCs/>
        </w:rPr>
      </w:pPr>
    </w:p>
    <w:p w14:paraId="3121BB93" w14:textId="77777777" w:rsidR="00165A96" w:rsidRDefault="00165A96" w:rsidP="00B30672">
      <w:pPr>
        <w:rPr>
          <w:b/>
          <w:bCs/>
        </w:rPr>
      </w:pPr>
    </w:p>
    <w:p w14:paraId="1F3A9FAB" w14:textId="77777777" w:rsidR="00165A96" w:rsidRDefault="00165A96" w:rsidP="00B30672">
      <w:pPr>
        <w:rPr>
          <w:b/>
          <w:bCs/>
        </w:rPr>
      </w:pPr>
    </w:p>
    <w:p w14:paraId="1A100C1D" w14:textId="7934A524" w:rsidR="00165A96" w:rsidRDefault="00165A96" w:rsidP="00B30672">
      <w:pPr>
        <w:rPr>
          <w:b/>
          <w:bCs/>
        </w:rPr>
      </w:pPr>
    </w:p>
    <w:p w14:paraId="73B03E73" w14:textId="68C8EA3B" w:rsidR="00165A96" w:rsidRDefault="00165A96" w:rsidP="00B30672">
      <w:pPr>
        <w:rPr>
          <w:b/>
          <w:bCs/>
        </w:rPr>
      </w:pPr>
      <w:r>
        <w:rPr>
          <w:b/>
          <w:bCs/>
        </w:rPr>
        <w:lastRenderedPageBreak/>
        <w:t>Home</w:t>
      </w:r>
    </w:p>
    <w:p w14:paraId="506383D2" w14:textId="6849CB7A" w:rsidR="00165A96" w:rsidRDefault="00165A96" w:rsidP="00B3067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BFE57E" wp14:editId="3AE8348C">
            <wp:extent cx="5059067" cy="82677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880" cy="827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8E5A" w14:textId="106F1050" w:rsidR="00B90515" w:rsidRDefault="00B90515" w:rsidP="00B30672">
      <w:pPr>
        <w:rPr>
          <w:b/>
          <w:bCs/>
        </w:rPr>
      </w:pPr>
      <w:r>
        <w:rPr>
          <w:b/>
          <w:bCs/>
        </w:rPr>
        <w:lastRenderedPageBreak/>
        <w:t>Home (Modal com análises dos filmes / séries e trailers)</w:t>
      </w:r>
    </w:p>
    <w:p w14:paraId="47766568" w14:textId="241D28B7" w:rsidR="00B90515" w:rsidRDefault="00B90515" w:rsidP="00B30672">
      <w:pPr>
        <w:rPr>
          <w:b/>
          <w:bCs/>
        </w:rPr>
      </w:pPr>
    </w:p>
    <w:p w14:paraId="0DAFB778" w14:textId="1F5CD8B8" w:rsidR="00B90515" w:rsidRDefault="00B90515" w:rsidP="00B3067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7E2619" wp14:editId="5C849B8E">
            <wp:extent cx="5762625" cy="26289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DEB0" w14:textId="77777777" w:rsidR="00B90515" w:rsidRDefault="00B90515" w:rsidP="00B30672">
      <w:pPr>
        <w:rPr>
          <w:b/>
          <w:bCs/>
        </w:rPr>
      </w:pPr>
    </w:p>
    <w:p w14:paraId="110525A2" w14:textId="02FCF064" w:rsidR="00B90515" w:rsidRPr="00165A96" w:rsidRDefault="00B90515" w:rsidP="00B30672">
      <w:pPr>
        <w:rPr>
          <w:b/>
          <w:bCs/>
        </w:rPr>
      </w:pPr>
      <w:r>
        <w:rPr>
          <w:b/>
          <w:bCs/>
        </w:rPr>
        <w:t>Ranking</w:t>
      </w:r>
    </w:p>
    <w:p w14:paraId="2C128D32" w14:textId="3C9EE0DA" w:rsidR="004A7903" w:rsidRDefault="00B90515" w:rsidP="00B30672">
      <w:r>
        <w:rPr>
          <w:noProof/>
        </w:rPr>
        <w:drawing>
          <wp:inline distT="0" distB="0" distL="0" distR="0" wp14:anchorId="2E403636" wp14:editId="08FE07DE">
            <wp:extent cx="5753100" cy="30480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F1B3" w14:textId="42593D17" w:rsidR="00B90515" w:rsidRDefault="00B90515" w:rsidP="00B30672"/>
    <w:p w14:paraId="71D2D019" w14:textId="77777777" w:rsidR="00B90515" w:rsidRDefault="00B90515" w:rsidP="00B30672">
      <w:pPr>
        <w:rPr>
          <w:b/>
          <w:bCs/>
        </w:rPr>
      </w:pPr>
    </w:p>
    <w:p w14:paraId="1BDF14D3" w14:textId="77777777" w:rsidR="00B90515" w:rsidRDefault="00B90515" w:rsidP="00B30672">
      <w:pPr>
        <w:rPr>
          <w:b/>
          <w:bCs/>
        </w:rPr>
      </w:pPr>
    </w:p>
    <w:p w14:paraId="1072C872" w14:textId="77777777" w:rsidR="00B90515" w:rsidRDefault="00B90515" w:rsidP="00B30672">
      <w:pPr>
        <w:rPr>
          <w:b/>
          <w:bCs/>
        </w:rPr>
      </w:pPr>
    </w:p>
    <w:p w14:paraId="40B409C9" w14:textId="77777777" w:rsidR="00B90515" w:rsidRDefault="00B90515" w:rsidP="00B30672">
      <w:pPr>
        <w:rPr>
          <w:b/>
          <w:bCs/>
        </w:rPr>
      </w:pPr>
    </w:p>
    <w:p w14:paraId="7C87651D" w14:textId="77777777" w:rsidR="00B90515" w:rsidRDefault="00B90515" w:rsidP="00B30672">
      <w:pPr>
        <w:rPr>
          <w:b/>
          <w:bCs/>
        </w:rPr>
      </w:pPr>
    </w:p>
    <w:p w14:paraId="748965C2" w14:textId="2E4DDF97" w:rsidR="00B90515" w:rsidRDefault="00B90515" w:rsidP="00B30672">
      <w:pPr>
        <w:rPr>
          <w:b/>
          <w:bCs/>
        </w:rPr>
      </w:pPr>
      <w:r>
        <w:rPr>
          <w:b/>
          <w:bCs/>
        </w:rPr>
        <w:lastRenderedPageBreak/>
        <w:t>Download</w:t>
      </w:r>
    </w:p>
    <w:p w14:paraId="6A0E4B44" w14:textId="21A23EA4" w:rsidR="00B90515" w:rsidRPr="00B90515" w:rsidRDefault="00B90515" w:rsidP="00B3067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9C7F60" wp14:editId="16B46563">
            <wp:extent cx="5753100" cy="38004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82D6" w14:textId="4137D945" w:rsidR="004A7903" w:rsidRDefault="004A7903" w:rsidP="00B30672"/>
    <w:p w14:paraId="1696FF04" w14:textId="5288C67A" w:rsidR="004A7903" w:rsidRDefault="004A7903" w:rsidP="00B30672"/>
    <w:p w14:paraId="1D94586A" w14:textId="713F11C1" w:rsidR="00B90515" w:rsidRDefault="00B90515" w:rsidP="00B30672"/>
    <w:p w14:paraId="1B98FBA6" w14:textId="56FABD62" w:rsidR="00B90515" w:rsidRDefault="00B90515" w:rsidP="00B30672"/>
    <w:p w14:paraId="6C404DA3" w14:textId="2732195C" w:rsidR="00B90515" w:rsidRDefault="00B90515" w:rsidP="00B30672"/>
    <w:p w14:paraId="4803A0BC" w14:textId="1DD2CD3E" w:rsidR="00B90515" w:rsidRDefault="00B90515" w:rsidP="00B30672"/>
    <w:p w14:paraId="3B188888" w14:textId="3360DE0C" w:rsidR="00B90515" w:rsidRDefault="00B90515" w:rsidP="00B30672"/>
    <w:p w14:paraId="2633520B" w14:textId="5BFF0069" w:rsidR="00B90515" w:rsidRDefault="00B90515" w:rsidP="00B30672"/>
    <w:p w14:paraId="60BFA81D" w14:textId="73EFDA97" w:rsidR="00B90515" w:rsidRDefault="00B90515" w:rsidP="00B30672"/>
    <w:p w14:paraId="53A1BCBA" w14:textId="2608205C" w:rsidR="00B90515" w:rsidRDefault="00B90515" w:rsidP="00B30672"/>
    <w:p w14:paraId="20CE4330" w14:textId="2FAD93B5" w:rsidR="00B90515" w:rsidRDefault="00B90515" w:rsidP="00B30672"/>
    <w:p w14:paraId="3108561B" w14:textId="465A022E" w:rsidR="00B90515" w:rsidRDefault="00B90515" w:rsidP="00B30672"/>
    <w:p w14:paraId="06128B23" w14:textId="0CDC70A5" w:rsidR="00B90515" w:rsidRDefault="00B90515" w:rsidP="00B30672"/>
    <w:p w14:paraId="7FDA1852" w14:textId="77777777" w:rsidR="00B90515" w:rsidRDefault="00B90515" w:rsidP="00B30672"/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15" w:name="_Toc89007693"/>
      <w:r w:rsidRPr="00192CAB">
        <w:rPr>
          <w:b/>
        </w:rPr>
        <w:lastRenderedPageBreak/>
        <w:t>Banco de Dados</w:t>
      </w:r>
      <w:bookmarkEnd w:id="15"/>
      <w:r w:rsidRPr="00192CAB">
        <w:rPr>
          <w:b/>
        </w:rPr>
        <w:t xml:space="preserve"> </w:t>
      </w:r>
    </w:p>
    <w:p w14:paraId="005DDC05" w14:textId="712690BB" w:rsidR="00E04392" w:rsidRDefault="002F1BA7" w:rsidP="002F1BA7">
      <w:pPr>
        <w:pStyle w:val="PargrafodaLista"/>
        <w:numPr>
          <w:ilvl w:val="0"/>
          <w:numId w:val="47"/>
        </w:numPr>
      </w:pPr>
      <w:r>
        <w:t>Modelo lógico</w:t>
      </w:r>
    </w:p>
    <w:p w14:paraId="75657F7B" w14:textId="601A3813" w:rsidR="002F1BA7" w:rsidRDefault="00454E74" w:rsidP="00454E74">
      <w:r>
        <w:rPr>
          <w:noProof/>
        </w:rPr>
        <w:drawing>
          <wp:inline distT="0" distB="0" distL="0" distR="0" wp14:anchorId="43FDAB03" wp14:editId="4613831C">
            <wp:extent cx="5753100" cy="28956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1AC6" w14:textId="77777777" w:rsidR="00454E74" w:rsidRDefault="00454E74" w:rsidP="00454E74"/>
    <w:p w14:paraId="7A229D13" w14:textId="6CA85C07" w:rsidR="002F1BA7" w:rsidRDefault="002F1BA7" w:rsidP="002F1BA7">
      <w:pPr>
        <w:pStyle w:val="PargrafodaLista"/>
      </w:pPr>
    </w:p>
    <w:p w14:paraId="11DF70BB" w14:textId="5E6749A2" w:rsidR="004A7903" w:rsidRDefault="004A7903" w:rsidP="002F1BA7">
      <w:pPr>
        <w:pStyle w:val="PargrafodaLista"/>
      </w:pPr>
    </w:p>
    <w:p w14:paraId="3B80B726" w14:textId="53FF0AD7" w:rsidR="004A7903" w:rsidRDefault="004A7903" w:rsidP="002F1BA7">
      <w:pPr>
        <w:pStyle w:val="PargrafodaLista"/>
      </w:pPr>
    </w:p>
    <w:p w14:paraId="7A4FB25E" w14:textId="5E7ABF4D" w:rsidR="004A7903" w:rsidRDefault="004A7903" w:rsidP="002F1BA7">
      <w:pPr>
        <w:pStyle w:val="PargrafodaLista"/>
      </w:pPr>
    </w:p>
    <w:p w14:paraId="2609D041" w14:textId="61871AF0" w:rsidR="004A7903" w:rsidRDefault="004A7903" w:rsidP="002F1BA7">
      <w:pPr>
        <w:pStyle w:val="PargrafodaLista"/>
      </w:pPr>
    </w:p>
    <w:p w14:paraId="1721546A" w14:textId="74B01735" w:rsidR="004A7903" w:rsidRDefault="004A7903" w:rsidP="002F1BA7">
      <w:pPr>
        <w:pStyle w:val="PargrafodaLista"/>
      </w:pPr>
    </w:p>
    <w:p w14:paraId="22774F02" w14:textId="561EB1DA" w:rsidR="004A7903" w:rsidRDefault="004A7903" w:rsidP="002F1BA7">
      <w:pPr>
        <w:pStyle w:val="PargrafodaLista"/>
      </w:pPr>
    </w:p>
    <w:p w14:paraId="7299E5E3" w14:textId="151532AC" w:rsidR="004A7903" w:rsidRDefault="004A7903" w:rsidP="002F1BA7">
      <w:pPr>
        <w:pStyle w:val="PargrafodaLista"/>
      </w:pPr>
    </w:p>
    <w:p w14:paraId="6945B80A" w14:textId="32B24361" w:rsidR="004A7903" w:rsidRDefault="004A7903" w:rsidP="002F1BA7">
      <w:pPr>
        <w:pStyle w:val="PargrafodaLista"/>
      </w:pPr>
    </w:p>
    <w:p w14:paraId="7BCFC1B7" w14:textId="6C4795BE" w:rsidR="004A7903" w:rsidRDefault="004A7903" w:rsidP="002F1BA7">
      <w:pPr>
        <w:pStyle w:val="PargrafodaLista"/>
      </w:pPr>
    </w:p>
    <w:p w14:paraId="11489B6E" w14:textId="297F72C0" w:rsidR="004A7903" w:rsidRDefault="004A7903" w:rsidP="002F1BA7">
      <w:pPr>
        <w:pStyle w:val="PargrafodaLista"/>
      </w:pPr>
    </w:p>
    <w:p w14:paraId="1961F489" w14:textId="5DEEFBDE" w:rsidR="004A7903" w:rsidRDefault="004A7903" w:rsidP="002F1BA7">
      <w:pPr>
        <w:pStyle w:val="PargrafodaLista"/>
      </w:pPr>
    </w:p>
    <w:p w14:paraId="34415428" w14:textId="49465A92" w:rsidR="004A7903" w:rsidRDefault="004A7903" w:rsidP="002F1BA7">
      <w:pPr>
        <w:pStyle w:val="PargrafodaLista"/>
      </w:pPr>
    </w:p>
    <w:p w14:paraId="2B0D7D4A" w14:textId="3F8C4917" w:rsidR="004A7903" w:rsidRDefault="004A7903" w:rsidP="002F1BA7">
      <w:pPr>
        <w:pStyle w:val="PargrafodaLista"/>
      </w:pPr>
    </w:p>
    <w:p w14:paraId="03DCBC98" w14:textId="463BC067" w:rsidR="004A7903" w:rsidRDefault="004A7903" w:rsidP="002F1BA7">
      <w:pPr>
        <w:pStyle w:val="PargrafodaLista"/>
      </w:pPr>
    </w:p>
    <w:p w14:paraId="7D50F732" w14:textId="262839D1" w:rsidR="004A7903" w:rsidRDefault="004A7903" w:rsidP="002F1BA7">
      <w:pPr>
        <w:pStyle w:val="PargrafodaLista"/>
      </w:pPr>
    </w:p>
    <w:p w14:paraId="703EDC1E" w14:textId="368F58E5" w:rsidR="004A7903" w:rsidRDefault="004A7903" w:rsidP="002F1BA7">
      <w:pPr>
        <w:pStyle w:val="PargrafodaLista"/>
      </w:pPr>
    </w:p>
    <w:p w14:paraId="3452158B" w14:textId="77777777" w:rsidR="004A7903" w:rsidRDefault="004A7903" w:rsidP="002F1BA7">
      <w:pPr>
        <w:pStyle w:val="PargrafodaLista"/>
      </w:pPr>
    </w:p>
    <w:p w14:paraId="33AAAC05" w14:textId="3EC32542" w:rsidR="002F1BA7" w:rsidRDefault="002F1BA7" w:rsidP="002F1BA7">
      <w:pPr>
        <w:pStyle w:val="PargrafodaLista"/>
        <w:numPr>
          <w:ilvl w:val="0"/>
          <w:numId w:val="47"/>
        </w:numPr>
      </w:pPr>
      <w:r>
        <w:lastRenderedPageBreak/>
        <w:t>Script banco de dados</w:t>
      </w:r>
    </w:p>
    <w:p w14:paraId="379FEDFC" w14:textId="22F1C25A" w:rsidR="002F1BA7" w:rsidRPr="00F94015" w:rsidRDefault="002F1BA7" w:rsidP="002F1BA7">
      <w:pPr>
        <w:jc w:val="left"/>
      </w:pPr>
      <w:r>
        <w:rPr>
          <w:noProof/>
        </w:rPr>
        <w:drawing>
          <wp:inline distT="0" distB="0" distL="0" distR="0" wp14:anchorId="3D3F9246" wp14:editId="0027A161">
            <wp:extent cx="3971925" cy="43719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61A15" w14:textId="77777777" w:rsidR="00A66A93" w:rsidRDefault="00A66A93" w:rsidP="00B30672"/>
    <w:p w14:paraId="3B10A1A7" w14:textId="76ECC2C5" w:rsidR="002F1BA7" w:rsidRDefault="002F1BA7" w:rsidP="002F1BA7">
      <w:pPr>
        <w:jc w:val="left"/>
        <w:sectPr w:rsidR="002F1BA7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73F8FDD1" wp14:editId="45C446F0">
            <wp:extent cx="4000500" cy="1714500"/>
            <wp:effectExtent l="0" t="0" r="0" b="0"/>
            <wp:docPr id="5" name="Imagem 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, Ca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3"/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45"/>
          <w:footerReference w:type="default" r:id="rId46"/>
          <w:headerReference w:type="first" r:id="rId47"/>
          <w:footerReference w:type="first" r:id="rId48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2D8324F6" w:rsidR="00370E34" w:rsidRDefault="00F94015" w:rsidP="00AB1F1F">
      <w:pPr>
        <w:pStyle w:val="FolhadeRostodosCaptulos"/>
      </w:pPr>
      <w:r>
        <w:t>4</w:t>
      </w:r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16" w:name="_Ref125307146"/>
      <w:bookmarkStart w:id="17" w:name="_Toc125374527"/>
      <w:bookmarkStart w:id="18" w:name="_Toc156754424"/>
      <w:bookmarkStart w:id="19" w:name="_Toc89007694"/>
      <w:r>
        <w:lastRenderedPageBreak/>
        <w:t>CONCLUSÕES</w:t>
      </w:r>
      <w:bookmarkEnd w:id="16"/>
      <w:bookmarkEnd w:id="17"/>
      <w:bookmarkEnd w:id="18"/>
      <w:bookmarkEnd w:id="19"/>
    </w:p>
    <w:p w14:paraId="360FFEED" w14:textId="20D54862" w:rsidR="00573DD1" w:rsidRPr="00192CAB" w:rsidRDefault="00FD4F54" w:rsidP="00FD4F54">
      <w:pPr>
        <w:pStyle w:val="Ttulo2"/>
        <w:rPr>
          <w:b/>
        </w:rPr>
      </w:pPr>
      <w:bookmarkStart w:id="20" w:name="_Toc89007695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 xml:space="preserve">evolução </w:t>
      </w:r>
      <w:r w:rsidR="00AC41C9">
        <w:rPr>
          <w:b/>
        </w:rPr>
        <w:t>DO PROJETO</w:t>
      </w:r>
      <w:bookmarkEnd w:id="20"/>
      <w:r w:rsidR="00573DD1" w:rsidRPr="00192CAB">
        <w:rPr>
          <w:b/>
        </w:rPr>
        <w:t xml:space="preserve"> </w:t>
      </w:r>
    </w:p>
    <w:p w14:paraId="4E1C5C8D" w14:textId="77777777" w:rsidR="002F1BA7" w:rsidRPr="004A7903" w:rsidRDefault="00573DD1" w:rsidP="002F1BA7">
      <w:pPr>
        <w:numPr>
          <w:ilvl w:val="0"/>
          <w:numId w:val="46"/>
        </w:numPr>
        <w:rPr>
          <w:b/>
          <w:bCs/>
        </w:rPr>
      </w:pPr>
      <w:r w:rsidRPr="004B1208">
        <w:tab/>
      </w:r>
      <w:r w:rsidR="002F1BA7" w:rsidRPr="004A7903">
        <w:rPr>
          <w:b/>
          <w:bCs/>
        </w:rPr>
        <w:t>Qual foi a maior dificuldade?</w:t>
      </w:r>
    </w:p>
    <w:p w14:paraId="31177D18" w14:textId="069351ED" w:rsidR="002F1BA7" w:rsidRPr="002F1BA7" w:rsidRDefault="002F1BA7" w:rsidP="002F1BA7">
      <w:r w:rsidRPr="002F1BA7">
        <w:t>Parte de estilização para mim foi uma das coisas que mais demandou tempo, por conta de ser necessário realizar muitos testes até chegar a última versão, para ficar na minha visão algo apresentável e que seja de bom agrado para mim</w:t>
      </w:r>
      <w:r w:rsidR="000C5A10">
        <w:t xml:space="preserve"> e a questão da API de primeira instância quando foi passado, mas após um tempo de estudo correu muito bem e consegui realizar meus objetivos.</w:t>
      </w:r>
    </w:p>
    <w:p w14:paraId="6D26C7ED" w14:textId="77777777" w:rsidR="002F1BA7" w:rsidRPr="004A7903" w:rsidRDefault="002F1BA7" w:rsidP="002F1BA7">
      <w:pPr>
        <w:numPr>
          <w:ilvl w:val="0"/>
          <w:numId w:val="46"/>
        </w:numPr>
        <w:rPr>
          <w:b/>
          <w:bCs/>
        </w:rPr>
      </w:pPr>
      <w:r w:rsidRPr="004A7903">
        <w:rPr>
          <w:b/>
          <w:bCs/>
        </w:rPr>
        <w:t>Qual foi a maior superação na realização desse desafio?</w:t>
      </w:r>
    </w:p>
    <w:p w14:paraId="03D0B082" w14:textId="2678AF31" w:rsidR="002F1BA7" w:rsidRPr="002F1BA7" w:rsidRDefault="002F1BA7" w:rsidP="002F1BA7">
      <w:r w:rsidRPr="002F1BA7">
        <w:t>Com certeza a questão criativa para relacionar os aspectos socioemocionais, processo de</w:t>
      </w:r>
      <w:r w:rsidR="000C5A10">
        <w:t xml:space="preserve"> criação das análises dos filmes e séries</w:t>
      </w:r>
      <w:r w:rsidRPr="002F1BA7">
        <w:t xml:space="preserve"> </w:t>
      </w:r>
      <w:r w:rsidR="000C5A10">
        <w:t>qu</w:t>
      </w:r>
      <w:r w:rsidRPr="002F1BA7">
        <w:t>e demanda muito tempo, e o uso do tempo para focar na entrega com um objetivo e escopo fechado</w:t>
      </w:r>
      <w:r w:rsidR="000C5A10">
        <w:t>, sem adicionar muitas coisas fora do que já foi pedido</w:t>
      </w:r>
      <w:r w:rsidRPr="002F1BA7">
        <w:t>.</w:t>
      </w:r>
    </w:p>
    <w:p w14:paraId="781023CB" w14:textId="4736F8AB" w:rsidR="002F1BA7" w:rsidRPr="004A7903" w:rsidRDefault="002F1BA7" w:rsidP="002F1BA7">
      <w:pPr>
        <w:numPr>
          <w:ilvl w:val="0"/>
          <w:numId w:val="46"/>
        </w:numPr>
        <w:rPr>
          <w:b/>
          <w:bCs/>
        </w:rPr>
      </w:pPr>
      <w:r w:rsidRPr="004A7903">
        <w:rPr>
          <w:b/>
          <w:bCs/>
        </w:rPr>
        <w:t xml:space="preserve">Há alguém que deva receber a sua gratidão por você ter conseguido chegar ao </w:t>
      </w:r>
      <w:r w:rsidR="004A7903" w:rsidRPr="004A7903">
        <w:rPr>
          <w:b/>
          <w:bCs/>
        </w:rPr>
        <w:t>resultado</w:t>
      </w:r>
      <w:r w:rsidRPr="004A7903">
        <w:rPr>
          <w:b/>
          <w:bCs/>
        </w:rPr>
        <w:t>?</w:t>
      </w:r>
    </w:p>
    <w:p w14:paraId="1E3A2845" w14:textId="4B500655" w:rsidR="002F1BA7" w:rsidRPr="002F1BA7" w:rsidRDefault="002F1BA7" w:rsidP="002F1BA7">
      <w:r w:rsidRPr="002F1BA7">
        <w:t xml:space="preserve">Agradeço primeiro a Deus que me deu forças para seguir com a minha vida diante das dificuldades, agradeço aos meus pais pela educação e amor que me dão até hoje e que me fizeram me tornar a pessoa que sou hoje, também a minha namorada que a partir dela eu conheci a faculdade, </w:t>
      </w:r>
      <w:r w:rsidR="004A7903">
        <w:t>aos meus amigos Daniel</w:t>
      </w:r>
      <w:r w:rsidR="000C5A10">
        <w:t xml:space="preserve"> e </w:t>
      </w:r>
      <w:r w:rsidR="004A7903">
        <w:t>Yan</w:t>
      </w:r>
      <w:r w:rsidR="000C5A10">
        <w:t xml:space="preserve"> especificamente e  todos os outros</w:t>
      </w:r>
      <w:r w:rsidR="004A7903">
        <w:t xml:space="preserve"> que me ajudaram diante de minhas dúvidas e principalmente agradecer aos professores da </w:t>
      </w:r>
      <w:proofErr w:type="spellStart"/>
      <w:r w:rsidR="004A7903">
        <w:t>SPTech</w:t>
      </w:r>
      <w:proofErr w:type="spellEnd"/>
      <w:r w:rsidR="004A7903">
        <w:t xml:space="preserve"> que me ajudaram a crescer em diversos âmbitos de minha vida, com muito foco técnico</w:t>
      </w:r>
      <w:r w:rsidR="000C5A10">
        <w:t xml:space="preserve"> e de forma didática.</w:t>
      </w:r>
    </w:p>
    <w:p w14:paraId="1EB39B9F" w14:textId="3827ACEB" w:rsidR="00573DD1" w:rsidRDefault="00573DD1" w:rsidP="00573DD1"/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21" w:name="_Toc124080469"/>
      <w:bookmarkStart w:id="22" w:name="_Toc125201972"/>
      <w:bookmarkStart w:id="23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49"/>
          <w:headerReference w:type="default" r:id="rId50"/>
          <w:footerReference w:type="default" r:id="rId51"/>
          <w:headerReference w:type="first" r:id="rId52"/>
          <w:footerReference w:type="first" r:id="rId53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24" w:name="_Toc156754425"/>
      <w:bookmarkStart w:id="25" w:name="_Toc89007696"/>
      <w:r w:rsidRPr="00156412">
        <w:lastRenderedPageBreak/>
        <w:t>ReferÊncias</w:t>
      </w:r>
      <w:bookmarkEnd w:id="21"/>
      <w:bookmarkEnd w:id="22"/>
      <w:bookmarkEnd w:id="23"/>
      <w:bookmarkEnd w:id="24"/>
      <w:bookmarkEnd w:id="25"/>
    </w:p>
    <w:p w14:paraId="0A3363DE" w14:textId="77777777" w:rsidR="00370E34" w:rsidRPr="00B55442" w:rsidRDefault="00370E34" w:rsidP="00AB1F1F">
      <w:pPr>
        <w:pStyle w:val="Ttulo"/>
      </w:pPr>
    </w:p>
    <w:p w14:paraId="2C534376" w14:textId="12BA10B2" w:rsidR="000C07FE" w:rsidRPr="000C07FE" w:rsidRDefault="005900C5" w:rsidP="00D73D5D">
      <w:pPr>
        <w:pStyle w:val="Referncias"/>
        <w:spacing w:after="0"/>
        <w:jc w:val="left"/>
        <w:rPr>
          <w:rFonts w:cs="Arial"/>
          <w:noProof/>
          <w:lang w:val="pt-BR"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 </w:t>
      </w:r>
    </w:p>
    <w:p w14:paraId="3E94463D" w14:textId="6361C1AA" w:rsidR="00D73D5D" w:rsidRPr="00156412" w:rsidRDefault="00D73D5D" w:rsidP="00156412">
      <w:pPr>
        <w:pStyle w:val="Referncias"/>
        <w:jc w:val="left"/>
        <w:rPr>
          <w:rFonts w:cs="Arial"/>
          <w:noProof/>
        </w:rPr>
      </w:pPr>
      <w:r w:rsidRPr="00156412">
        <w:rPr>
          <w:rFonts w:cs="Arial"/>
          <w:noProof/>
        </w:rPr>
        <w:t>WAGNER WAKKA. </w:t>
      </w:r>
      <w:r w:rsidRPr="00156412">
        <w:rPr>
          <w:rFonts w:cs="Arial"/>
          <w:b/>
          <w:bCs/>
          <w:noProof/>
        </w:rPr>
        <w:t>Netflix | Brasil é 3</w:t>
      </w:r>
      <w:r w:rsidRPr="00156412">
        <w:rPr>
          <w:rFonts w:cs="Arial"/>
          <w:b/>
          <w:bCs/>
          <w:noProof/>
          <w:vertAlign w:val="superscript"/>
        </w:rPr>
        <w:t>o</w:t>
      </w:r>
      <w:r w:rsidRPr="00156412">
        <w:rPr>
          <w:rFonts w:cs="Arial"/>
          <w:b/>
          <w:bCs/>
          <w:noProof/>
        </w:rPr>
        <w:t> maior mercado e 2</w:t>
      </w:r>
      <w:r w:rsidRPr="00156412">
        <w:rPr>
          <w:rFonts w:cs="Arial"/>
          <w:b/>
          <w:bCs/>
          <w:noProof/>
          <w:vertAlign w:val="superscript"/>
        </w:rPr>
        <w:t>o</w:t>
      </w:r>
      <w:r w:rsidRPr="00156412">
        <w:rPr>
          <w:rFonts w:cs="Arial"/>
          <w:b/>
          <w:bCs/>
          <w:noProof/>
        </w:rPr>
        <w:t> em número de assinantes</w:t>
      </w:r>
      <w:r w:rsidRPr="00156412">
        <w:rPr>
          <w:rFonts w:cs="Arial"/>
          <w:noProof/>
        </w:rPr>
        <w:t>. Canaltech. Disponível em: &lt;https://canaltech.com.br/resultados-financeiros/netflix-brasil-e-3o-maior-mercado-e-2o-em-numero-de-assinantes-166515/&gt;. Acesso em: 1 Nov. 2021.</w:t>
      </w:r>
    </w:p>
    <w:p w14:paraId="59576BB2" w14:textId="32750C4B" w:rsidR="00D73D5D" w:rsidRPr="00156412" w:rsidRDefault="00156412" w:rsidP="00156412">
      <w:pPr>
        <w:pStyle w:val="Referncias"/>
        <w:jc w:val="left"/>
        <w:rPr>
          <w:rFonts w:cs="Arial"/>
          <w:noProof/>
          <w:lang w:val="pt-BR"/>
        </w:rPr>
      </w:pPr>
      <w:r w:rsidRPr="00156412">
        <w:rPr>
          <w:rFonts w:cs="Arial"/>
          <w:b/>
          <w:bCs/>
          <w:noProof/>
          <w:lang w:val="pt-BR"/>
        </w:rPr>
        <w:t>About Netflix - Página inicial</w:t>
      </w:r>
      <w:r w:rsidRPr="00156412">
        <w:rPr>
          <w:rFonts w:cs="Arial"/>
          <w:noProof/>
          <w:lang w:val="pt-BR"/>
        </w:rPr>
        <w:t>. About Netflix. Disponível em: &lt;https://about.netflix.com/pt_br&gt;. Acesso em: 3 Nov. 2021.</w:t>
      </w:r>
    </w:p>
    <w:p w14:paraId="44B2A282" w14:textId="3BBF733A" w:rsidR="00156412" w:rsidRPr="00156412" w:rsidRDefault="00643CBD" w:rsidP="00156412">
      <w:pPr>
        <w:pStyle w:val="Referncias"/>
        <w:jc w:val="left"/>
        <w:rPr>
          <w:rFonts w:cs="Arial"/>
          <w:noProof/>
        </w:rPr>
      </w:pPr>
      <w:r w:rsidRPr="00643CBD">
        <w:rPr>
          <w:rFonts w:cs="Arial"/>
          <w:b/>
          <w:bCs/>
          <w:noProof/>
        </w:rPr>
        <w:t>Tudo sobre Netflix - História e Notícias</w:t>
      </w:r>
      <w:r w:rsidRPr="00643CBD">
        <w:rPr>
          <w:rFonts w:cs="Arial"/>
          <w:noProof/>
        </w:rPr>
        <w:t xml:space="preserve">. Canaltech. Disponível em: &lt;https://canaltech.com.br/empresa/netflix/&gt;. Acesso em: </w:t>
      </w:r>
      <w:r w:rsidRPr="00156412">
        <w:rPr>
          <w:rFonts w:cs="Arial"/>
          <w:noProof/>
        </w:rPr>
        <w:t>3</w:t>
      </w:r>
      <w:r w:rsidRPr="00643CBD">
        <w:rPr>
          <w:rFonts w:cs="Arial"/>
          <w:noProof/>
        </w:rPr>
        <w:t> Nov. 2021.</w:t>
      </w:r>
    </w:p>
    <w:p w14:paraId="277F9192" w14:textId="7135B839" w:rsidR="00156412" w:rsidRDefault="00156412" w:rsidP="00156412">
      <w:pPr>
        <w:pStyle w:val="Referncias"/>
        <w:jc w:val="left"/>
        <w:rPr>
          <w:rFonts w:cs="Arial"/>
          <w:noProof/>
          <w:lang w:val="pt-BR"/>
        </w:rPr>
      </w:pPr>
      <w:r w:rsidRPr="00156412">
        <w:rPr>
          <w:rFonts w:cs="Arial"/>
          <w:noProof/>
          <w:lang w:val="pt-BR"/>
        </w:rPr>
        <w:t>TUDOCELULAR.COM. </w:t>
      </w:r>
      <w:r w:rsidRPr="00156412">
        <w:rPr>
          <w:rFonts w:cs="Arial"/>
          <w:b/>
          <w:bCs/>
          <w:noProof/>
          <w:lang w:val="pt-BR"/>
        </w:rPr>
        <w:t>Netflix tem número de assinantes brasileiros revelado após erro de documentação</w:t>
      </w:r>
      <w:r w:rsidRPr="00156412">
        <w:rPr>
          <w:rFonts w:cs="Arial"/>
          <w:noProof/>
          <w:lang w:val="pt-BR"/>
        </w:rPr>
        <w:t xml:space="preserve">. TudoCelular.com. Disponível em: &lt;https://www.tudocelular.com/mercado/noticias/n180782/netflix-numero-assinantes-brasileiros.html&gt;. Acesso em: </w:t>
      </w:r>
      <w:r>
        <w:rPr>
          <w:rFonts w:cs="Arial"/>
          <w:noProof/>
          <w:lang w:val="pt-BR"/>
        </w:rPr>
        <w:t>3</w:t>
      </w:r>
      <w:r w:rsidRPr="00156412">
        <w:rPr>
          <w:rFonts w:cs="Arial"/>
          <w:noProof/>
          <w:lang w:val="pt-BR"/>
        </w:rPr>
        <w:t> Nov. 2021.</w:t>
      </w:r>
    </w:p>
    <w:p w14:paraId="196E5B1A" w14:textId="0A4E6A88" w:rsidR="00151AE4" w:rsidRPr="00151AE4" w:rsidRDefault="00151AE4" w:rsidP="00151AE4">
      <w:pPr>
        <w:pStyle w:val="Referncias"/>
        <w:jc w:val="left"/>
        <w:rPr>
          <w:rFonts w:cs="Arial"/>
          <w:noProof/>
        </w:rPr>
      </w:pPr>
      <w:r w:rsidRPr="00151AE4">
        <w:rPr>
          <w:rFonts w:cs="Arial"/>
          <w:b/>
          <w:bCs/>
          <w:noProof/>
        </w:rPr>
        <w:t>Quais são as 7 artes? -</w:t>
      </w:r>
      <w:r w:rsidRPr="00151AE4">
        <w:rPr>
          <w:rFonts w:cs="Arial"/>
          <w:noProof/>
        </w:rPr>
        <w:t xml:space="preserve">. Academia Brasileira de Arte. Disponível em: &lt;https://abra.com.br/artigos/quais-sao-as-7-artes/&gt;. Acesso em: </w:t>
      </w:r>
      <w:r>
        <w:rPr>
          <w:rFonts w:cs="Arial"/>
          <w:noProof/>
        </w:rPr>
        <w:t>3</w:t>
      </w:r>
      <w:r w:rsidRPr="00151AE4">
        <w:rPr>
          <w:rFonts w:cs="Arial"/>
          <w:noProof/>
        </w:rPr>
        <w:t> Nov. 2021.</w:t>
      </w:r>
    </w:p>
    <w:p w14:paraId="39A9A992" w14:textId="77777777" w:rsidR="00151AE4" w:rsidRPr="00151AE4" w:rsidRDefault="00151AE4" w:rsidP="00151AE4">
      <w:pPr>
        <w:pStyle w:val="Referncias"/>
        <w:rPr>
          <w:rFonts w:cs="Arial"/>
          <w:noProof/>
        </w:rPr>
      </w:pPr>
      <w:r w:rsidRPr="00151AE4">
        <w:rPr>
          <w:rFonts w:cs="Arial"/>
          <w:noProof/>
        </w:rPr>
        <w:t>‌</w:t>
      </w:r>
    </w:p>
    <w:p w14:paraId="5587082B" w14:textId="77777777" w:rsidR="00151AE4" w:rsidRPr="00156412" w:rsidRDefault="00151AE4" w:rsidP="00156412">
      <w:pPr>
        <w:pStyle w:val="Referncias"/>
        <w:jc w:val="left"/>
        <w:rPr>
          <w:rFonts w:cs="Arial"/>
          <w:noProof/>
          <w:lang w:val="pt-BR"/>
        </w:rPr>
      </w:pPr>
    </w:p>
    <w:p w14:paraId="6400615C" w14:textId="77777777" w:rsidR="00156412" w:rsidRPr="00156412" w:rsidRDefault="00156412" w:rsidP="00156412">
      <w:pPr>
        <w:pStyle w:val="Referncias"/>
        <w:rPr>
          <w:rFonts w:cs="Arial"/>
          <w:noProof/>
          <w:lang w:val="pt-BR"/>
        </w:rPr>
      </w:pPr>
      <w:r w:rsidRPr="00156412">
        <w:rPr>
          <w:rFonts w:cs="Arial"/>
          <w:noProof/>
          <w:lang w:val="pt-BR"/>
        </w:rPr>
        <w:t>‌</w:t>
      </w:r>
    </w:p>
    <w:p w14:paraId="74135C27" w14:textId="77777777" w:rsidR="00156412" w:rsidRDefault="00156412" w:rsidP="00643CBD">
      <w:pPr>
        <w:pStyle w:val="Referncias"/>
        <w:jc w:val="left"/>
        <w:rPr>
          <w:rFonts w:cs="Arial"/>
          <w:noProof/>
        </w:rPr>
      </w:pPr>
    </w:p>
    <w:p w14:paraId="0276F43E" w14:textId="77777777" w:rsidR="00643CBD" w:rsidRPr="00643CBD" w:rsidRDefault="00643CBD" w:rsidP="00643CBD">
      <w:pPr>
        <w:pStyle w:val="Referncias"/>
        <w:jc w:val="left"/>
        <w:rPr>
          <w:rFonts w:cs="Arial"/>
          <w:noProof/>
        </w:rPr>
      </w:pPr>
    </w:p>
    <w:p w14:paraId="186538FD" w14:textId="77777777" w:rsidR="00643CBD" w:rsidRPr="00643CBD" w:rsidRDefault="00643CBD" w:rsidP="00643CBD">
      <w:pPr>
        <w:pStyle w:val="Referncias"/>
        <w:spacing w:after="0"/>
        <w:rPr>
          <w:rFonts w:cs="Arial"/>
          <w:noProof/>
        </w:rPr>
      </w:pPr>
      <w:r w:rsidRPr="00643CBD">
        <w:rPr>
          <w:rFonts w:cs="Arial"/>
          <w:noProof/>
        </w:rPr>
        <w:t>‌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54"/>
      <w:footerReference w:type="default" r:id="rId55"/>
      <w:headerReference w:type="first" r:id="rId56"/>
      <w:footerReference w:type="first" r:id="rId57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CB3DC0" w14:textId="77777777" w:rsidR="001D688F" w:rsidRDefault="001D688F">
      <w:r>
        <w:separator/>
      </w:r>
    </w:p>
    <w:p w14:paraId="2A0CDC99" w14:textId="77777777" w:rsidR="001D688F" w:rsidRDefault="001D688F"/>
    <w:p w14:paraId="4A7797FF" w14:textId="77777777" w:rsidR="001D688F" w:rsidRDefault="001D688F"/>
    <w:p w14:paraId="690EF73D" w14:textId="77777777" w:rsidR="001D688F" w:rsidRDefault="001D688F"/>
  </w:endnote>
  <w:endnote w:type="continuationSeparator" w:id="0">
    <w:p w14:paraId="09997280" w14:textId="77777777" w:rsidR="001D688F" w:rsidRDefault="001D688F">
      <w:r>
        <w:continuationSeparator/>
      </w:r>
    </w:p>
    <w:p w14:paraId="5ECA54F7" w14:textId="77777777" w:rsidR="001D688F" w:rsidRDefault="001D688F"/>
    <w:p w14:paraId="132A77FA" w14:textId="77777777" w:rsidR="001D688F" w:rsidRDefault="001D688F"/>
    <w:p w14:paraId="5F49690A" w14:textId="77777777" w:rsidR="001D688F" w:rsidRDefault="001D688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0696E" w14:textId="77777777" w:rsidR="001D688F" w:rsidRDefault="001D688F">
      <w:r>
        <w:separator/>
      </w:r>
    </w:p>
    <w:p w14:paraId="3CB9AE0D" w14:textId="77777777" w:rsidR="001D688F" w:rsidRDefault="001D688F"/>
    <w:p w14:paraId="3A5703C3" w14:textId="77777777" w:rsidR="001D688F" w:rsidRDefault="001D688F"/>
    <w:p w14:paraId="37381DEA" w14:textId="77777777" w:rsidR="001D688F" w:rsidRDefault="001D688F"/>
  </w:footnote>
  <w:footnote w:type="continuationSeparator" w:id="0">
    <w:p w14:paraId="0555CBA9" w14:textId="77777777" w:rsidR="001D688F" w:rsidRDefault="001D688F">
      <w:r>
        <w:continuationSeparator/>
      </w:r>
    </w:p>
    <w:p w14:paraId="4772CC2A" w14:textId="77777777" w:rsidR="001D688F" w:rsidRDefault="001D688F"/>
    <w:p w14:paraId="1A0F42D3" w14:textId="77777777" w:rsidR="001D688F" w:rsidRDefault="001D688F"/>
    <w:p w14:paraId="56834AC7" w14:textId="77777777" w:rsidR="001D688F" w:rsidRDefault="001D688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1176FEE4" w:rsidR="00555AE7" w:rsidRDefault="00E8261F" w:rsidP="008828E4">
    <w:pPr>
      <w:ind w:right="360"/>
    </w:pPr>
    <w:r w:rsidRPr="00E8261F">
      <w:rPr>
        <w:noProof/>
      </w:rPr>
      <w:drawing>
        <wp:anchor distT="0" distB="0" distL="114300" distR="114300" simplePos="0" relativeHeight="251658240" behindDoc="0" locked="0" layoutInCell="1" allowOverlap="1" wp14:anchorId="4F317205" wp14:editId="12267435">
          <wp:simplePos x="0" y="0"/>
          <wp:positionH relativeFrom="column">
            <wp:posOffset>4749800</wp:posOffset>
          </wp:positionH>
          <wp:positionV relativeFrom="paragraph">
            <wp:posOffset>-364490</wp:posOffset>
          </wp:positionV>
          <wp:extent cx="1584325" cy="845185"/>
          <wp:effectExtent l="0" t="0" r="0" b="0"/>
          <wp:wrapThrough wrapText="bothSides">
            <wp:wrapPolygon edited="0">
              <wp:start x="7012" y="0"/>
              <wp:lineTo x="1818" y="1461"/>
              <wp:lineTo x="1299" y="1947"/>
              <wp:lineTo x="1299" y="19961"/>
              <wp:lineTo x="20778" y="19961"/>
              <wp:lineTo x="19479" y="4382"/>
              <wp:lineTo x="15064" y="974"/>
              <wp:lineTo x="8311" y="0"/>
              <wp:lineTo x="7012" y="0"/>
            </wp:wrapPolygon>
          </wp:wrapThrough>
          <wp:docPr id="4" name="Imagem 3" descr="Uma imagem contendo Interface gráfica do usuário&#10;&#10;Descrição gerada automaticamente">
            <a:extLst xmlns:a="http://schemas.openxmlformats.org/drawingml/2006/main">
              <a:ext uri="{FF2B5EF4-FFF2-40B4-BE49-F238E27FC236}">
                <a16:creationId xmlns:a16="http://schemas.microsoft.com/office/drawing/2014/main" id="{A842C5FB-8D5A-4BF0-887D-CEB521E5ED1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3" descr="Uma imagem contendo Interface gráfica do usuário&#10;&#10;Descrição gerada automaticamente">
                    <a:extLst>
                      <a:ext uri="{FF2B5EF4-FFF2-40B4-BE49-F238E27FC236}">
                        <a16:creationId xmlns:a16="http://schemas.microsoft.com/office/drawing/2014/main" id="{A842C5FB-8D5A-4BF0-887D-CEB521E5ED1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/>
                  <a:srcRect l="6854" t="25796" r="9968" b="13695"/>
                  <a:stretch/>
                </pic:blipFill>
                <pic:spPr>
                  <a:xfrm>
                    <a:off x="0" y="0"/>
                    <a:ext cx="1584325" cy="8451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1D688F">
      <w:rPr>
        <w:noProof/>
        <w:lang w:eastAsia="pt-BR"/>
      </w:rPr>
      <w:pict w14:anchorId="37B9645E">
        <v:line id="_x0000_s1034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555AE7" w:rsidRPr="00E37DB5" w:rsidRDefault="001D688F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1043" style="position:absolute;left:0;text-align:left;z-index:251657728" from="0,13.6pt" to="433.7pt,13.6pt"/>
      </w:pic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555AE7" w:rsidRPr="00E37DB5" w:rsidRDefault="001D688F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1025" style="position:absolute;left:0;text-align:left;z-index:251654656" from="0,13.6pt" to="433.7pt,13.6pt"/>
      </w:pic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555AE7" w:rsidRPr="00E37DB5" w:rsidRDefault="001D688F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1029" style="position:absolute;left:0;text-align:left;z-index:251655680" from="0,13.6pt" to="433.7pt,13.6pt"/>
      </w:pic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555AE7" w:rsidRDefault="001D688F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1031" style="position:absolute;left:0;text-align:left;z-index:251658752" from="0,13.6pt" to="433.7pt,13.6pt" o:allowincell="f"/>
      </w:pic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421D42"/>
    <w:multiLevelType w:val="multilevel"/>
    <w:tmpl w:val="51A6C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12FC0EDE"/>
    <w:multiLevelType w:val="multilevel"/>
    <w:tmpl w:val="D8EA3752"/>
    <w:numStyleLink w:val="ListaNumerada-Nmeros"/>
  </w:abstractNum>
  <w:abstractNum w:abstractNumId="15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6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8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9" w15:restartNumberingAfterBreak="0">
    <w:nsid w:val="25F56EE4"/>
    <w:multiLevelType w:val="hybridMultilevel"/>
    <w:tmpl w:val="D220C5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2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42A73EF"/>
    <w:multiLevelType w:val="multilevel"/>
    <w:tmpl w:val="D8EA3752"/>
    <w:numStyleLink w:val="ListaNumerada-Nmeros"/>
  </w:abstractNum>
  <w:abstractNum w:abstractNumId="25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6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3D883E72"/>
    <w:multiLevelType w:val="hybridMultilevel"/>
    <w:tmpl w:val="A75622DA"/>
    <w:lvl w:ilvl="0" w:tplc="04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28" w15:restartNumberingAfterBreak="0">
    <w:nsid w:val="40C03E4C"/>
    <w:multiLevelType w:val="hybridMultilevel"/>
    <w:tmpl w:val="C57A93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30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 w15:restartNumberingAfterBreak="0">
    <w:nsid w:val="5A261AB3"/>
    <w:multiLevelType w:val="multilevel"/>
    <w:tmpl w:val="0416001F"/>
    <w:numStyleLink w:val="111111"/>
  </w:abstractNum>
  <w:abstractNum w:abstractNumId="32" w15:restartNumberingAfterBreak="0">
    <w:nsid w:val="5C1C5EC1"/>
    <w:multiLevelType w:val="multilevel"/>
    <w:tmpl w:val="0416001F"/>
    <w:numStyleLink w:val="111111"/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3"/>
  </w:num>
  <w:num w:numId="23">
    <w:abstractNumId w:val="29"/>
  </w:num>
  <w:num w:numId="24">
    <w:abstractNumId w:val="34"/>
  </w:num>
  <w:num w:numId="25">
    <w:abstractNumId w:val="15"/>
  </w:num>
  <w:num w:numId="26">
    <w:abstractNumId w:val="25"/>
  </w:num>
  <w:num w:numId="27">
    <w:abstractNumId w:val="30"/>
  </w:num>
  <w:num w:numId="28">
    <w:abstractNumId w:val="33"/>
  </w:num>
  <w:num w:numId="29">
    <w:abstractNumId w:val="17"/>
  </w:num>
  <w:num w:numId="30">
    <w:abstractNumId w:val="35"/>
  </w:num>
  <w:num w:numId="31">
    <w:abstractNumId w:val="18"/>
  </w:num>
  <w:num w:numId="32">
    <w:abstractNumId w:val="26"/>
  </w:num>
  <w:num w:numId="33">
    <w:abstractNumId w:val="36"/>
  </w:num>
  <w:num w:numId="34">
    <w:abstractNumId w:val="14"/>
  </w:num>
  <w:num w:numId="35">
    <w:abstractNumId w:val="24"/>
  </w:num>
  <w:num w:numId="36">
    <w:abstractNumId w:val="13"/>
  </w:num>
  <w:num w:numId="37">
    <w:abstractNumId w:val="10"/>
  </w:num>
  <w:num w:numId="38">
    <w:abstractNumId w:val="16"/>
  </w:num>
  <w:num w:numId="39">
    <w:abstractNumId w:val="32"/>
  </w:num>
  <w:num w:numId="40">
    <w:abstractNumId w:val="31"/>
  </w:num>
  <w:num w:numId="41">
    <w:abstractNumId w:val="23"/>
  </w:num>
  <w:num w:numId="42">
    <w:abstractNumId w:val="21"/>
  </w:num>
  <w:num w:numId="43">
    <w:abstractNumId w:val="22"/>
  </w:num>
  <w:num w:numId="44">
    <w:abstractNumId w:val="20"/>
  </w:num>
  <w:num w:numId="45">
    <w:abstractNumId w:val="12"/>
  </w:num>
  <w:num w:numId="46">
    <w:abstractNumId w:val="11"/>
  </w:num>
  <w:num w:numId="47">
    <w:abstractNumId w:val="19"/>
  </w:num>
  <w:num w:numId="48">
    <w:abstractNumId w:val="27"/>
  </w:num>
  <w:num w:numId="49">
    <w:abstractNumId w:val="28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5A10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1AE4"/>
    <w:rsid w:val="00153FAF"/>
    <w:rsid w:val="00155617"/>
    <w:rsid w:val="00156412"/>
    <w:rsid w:val="0016023C"/>
    <w:rsid w:val="00160B84"/>
    <w:rsid w:val="0016356D"/>
    <w:rsid w:val="00163831"/>
    <w:rsid w:val="0016406C"/>
    <w:rsid w:val="00164816"/>
    <w:rsid w:val="00165A9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1BB"/>
    <w:rsid w:val="001C0AAB"/>
    <w:rsid w:val="001C3B64"/>
    <w:rsid w:val="001C7BCA"/>
    <w:rsid w:val="001C7E10"/>
    <w:rsid w:val="001D0623"/>
    <w:rsid w:val="001D688F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6ED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1BA7"/>
    <w:rsid w:val="002F2189"/>
    <w:rsid w:val="002F2D16"/>
    <w:rsid w:val="002F54F8"/>
    <w:rsid w:val="002F70DA"/>
    <w:rsid w:val="003001C0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07E0F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4E74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3C3F"/>
    <w:rsid w:val="004A52AD"/>
    <w:rsid w:val="004A741E"/>
    <w:rsid w:val="004A7903"/>
    <w:rsid w:val="004B1208"/>
    <w:rsid w:val="004B4349"/>
    <w:rsid w:val="004C053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3CBD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35ADD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55F5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5EB8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46595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17C46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41C9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1EC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515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6B77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0B08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D5D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B6814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61F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4015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254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22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styleId="PargrafodaLista">
    <w:name w:val="List Paragraph"/>
    <w:basedOn w:val="Normal"/>
    <w:uiPriority w:val="34"/>
    <w:qFormat/>
    <w:rsid w:val="002F1B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9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6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header" Target="header7.xml"/><Relationship Id="rId39" Type="http://schemas.openxmlformats.org/officeDocument/2006/relationships/header" Target="header9.xml"/><Relationship Id="rId21" Type="http://schemas.openxmlformats.org/officeDocument/2006/relationships/image" Target="media/image6.png"/><Relationship Id="rId34" Type="http://schemas.openxmlformats.org/officeDocument/2006/relationships/image" Target="media/image13.png"/><Relationship Id="rId42" Type="http://schemas.openxmlformats.org/officeDocument/2006/relationships/header" Target="header10.xml"/><Relationship Id="rId47" Type="http://schemas.openxmlformats.org/officeDocument/2006/relationships/header" Target="header12.xml"/><Relationship Id="rId50" Type="http://schemas.openxmlformats.org/officeDocument/2006/relationships/header" Target="header14.xml"/><Relationship Id="rId55" Type="http://schemas.openxmlformats.org/officeDocument/2006/relationships/footer" Target="footer15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header" Target="header4.xml"/><Relationship Id="rId29" Type="http://schemas.openxmlformats.org/officeDocument/2006/relationships/image" Target="media/image8.png"/><Relationship Id="rId11" Type="http://schemas.openxmlformats.org/officeDocument/2006/relationships/footer" Target="footer2.xml"/><Relationship Id="rId24" Type="http://schemas.openxmlformats.org/officeDocument/2006/relationships/footer" Target="footer5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footer" Target="footer8.xml"/><Relationship Id="rId45" Type="http://schemas.openxmlformats.org/officeDocument/2006/relationships/header" Target="header11.xml"/><Relationship Id="rId53" Type="http://schemas.openxmlformats.org/officeDocument/2006/relationships/footer" Target="footer14.xm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eader" Target="header5.xml"/><Relationship Id="rId27" Type="http://schemas.openxmlformats.org/officeDocument/2006/relationships/footer" Target="footer7.xm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footer" Target="footer10.xml"/><Relationship Id="rId48" Type="http://schemas.openxmlformats.org/officeDocument/2006/relationships/footer" Target="footer12.xml"/><Relationship Id="rId56" Type="http://schemas.openxmlformats.org/officeDocument/2006/relationships/header" Target="header17.xml"/><Relationship Id="rId8" Type="http://schemas.openxmlformats.org/officeDocument/2006/relationships/endnotes" Target="endnotes.xml"/><Relationship Id="rId51" Type="http://schemas.openxmlformats.org/officeDocument/2006/relationships/footer" Target="footer13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footer" Target="footer6.xml"/><Relationship Id="rId33" Type="http://schemas.openxmlformats.org/officeDocument/2006/relationships/image" Target="media/image12.png"/><Relationship Id="rId38" Type="http://schemas.openxmlformats.org/officeDocument/2006/relationships/header" Target="header8.xml"/><Relationship Id="rId46" Type="http://schemas.openxmlformats.org/officeDocument/2006/relationships/footer" Target="footer11.xml"/><Relationship Id="rId59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footer" Target="footer9.xml"/><Relationship Id="rId54" Type="http://schemas.openxmlformats.org/officeDocument/2006/relationships/header" Target="header16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header" Target="header6.xml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header" Target="header13.xml"/><Relationship Id="rId57" Type="http://schemas.openxmlformats.org/officeDocument/2006/relationships/footer" Target="footer16.xml"/><Relationship Id="rId10" Type="http://schemas.openxmlformats.org/officeDocument/2006/relationships/footer" Target="footer1.xml"/><Relationship Id="rId31" Type="http://schemas.openxmlformats.org/officeDocument/2006/relationships/image" Target="media/image10.png"/><Relationship Id="rId44" Type="http://schemas.openxmlformats.org/officeDocument/2006/relationships/image" Target="media/image17.png"/><Relationship Id="rId52" Type="http://schemas.openxmlformats.org/officeDocument/2006/relationships/header" Target="header1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592</TotalTime>
  <Pages>20</Pages>
  <Words>1121</Words>
  <Characters>6058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7165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DANILO MARTINS KOVACS</cp:lastModifiedBy>
  <cp:revision>59</cp:revision>
  <cp:lastPrinted>2009-11-04T00:12:00Z</cp:lastPrinted>
  <dcterms:created xsi:type="dcterms:W3CDTF">2017-11-20T21:48:00Z</dcterms:created>
  <dcterms:modified xsi:type="dcterms:W3CDTF">2021-11-28T20:38:00Z</dcterms:modified>
</cp:coreProperties>
</file>